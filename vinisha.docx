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D8C6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D777706" wp14:editId="1B1E1C4A">
                <wp:simplePos x="0" y="0"/>
                <wp:positionH relativeFrom="page">
                  <wp:posOffset>256540</wp:posOffset>
                </wp:positionH>
                <wp:positionV relativeFrom="paragraph">
                  <wp:posOffset>57150</wp:posOffset>
                </wp:positionV>
                <wp:extent cx="7259320" cy="9482329"/>
                <wp:effectExtent l="0" t="0" r="0" b="1905"/>
                <wp:wrapNone/>
                <wp:docPr id="8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320" cy="9482329"/>
                          <a:chOff x="0" y="-1"/>
                          <a:chExt cx="7263189" cy="9483726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"/>
                            <a:ext cx="4442286" cy="138565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B42AA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D4CF20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93400</wp14:pctWidth>
                </wp14:sizeRelH>
                <wp14:sizeRelV relativeFrom="page">
                  <wp14:pctHeight>94300</wp14:pctHeight>
                </wp14:sizeRelV>
              </wp:anchor>
            </w:drawing>
          </mc:Choice>
          <mc:Fallback>
            <w:pict>
              <v:group w14:anchorId="6D777706" id="Group 1" o:spid="_x0000_s1026" alt="&quot;&quot;" style="position:absolute;margin-left:20.2pt;margin-top:4.5pt;width:571.6pt;height:746.65pt;z-index:-251657216;mso-width-percent:934;mso-height-percent:943;mso-position-horizontal-relative:page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54DB42AA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69D4CF20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14:paraId="1E460429" w14:textId="77777777" w:rsidTr="00CA1F0E">
        <w:trPr>
          <w:trHeight w:val="1710"/>
        </w:trPr>
        <w:tc>
          <w:tcPr>
            <w:tcW w:w="4140" w:type="dxa"/>
            <w:vMerge w:val="restart"/>
          </w:tcPr>
          <w:p w14:paraId="36670856" w14:textId="73DB1656" w:rsidR="00CA1F0E" w:rsidRDefault="008B5743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6F4CD37" wp14:editId="55D685F8">
                  <wp:extent cx="2482850" cy="2692400"/>
                  <wp:effectExtent l="0" t="0" r="0" b="0"/>
                  <wp:docPr id="21084619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6196" name="Picture 21084619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26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14:paraId="29B78E01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14:paraId="01CF9023" w14:textId="6A6C4AA0" w:rsidR="00CA1F0E" w:rsidRPr="00CA1F0E" w:rsidRDefault="008B5743" w:rsidP="00CA1F0E">
            <w:pPr>
              <w:pStyle w:val="Address"/>
            </w:pPr>
            <w:r>
              <w:t>Nelson</w:t>
            </w:r>
          </w:p>
          <w:p w14:paraId="12D9450A" w14:textId="280C54DB" w:rsidR="00CA1F0E" w:rsidRPr="00CA1F0E" w:rsidRDefault="008B5743" w:rsidP="00CA1F0E">
            <w:pPr>
              <w:pStyle w:val="Address"/>
            </w:pPr>
            <w:r>
              <w:t>Software Engineer</w:t>
            </w:r>
          </w:p>
          <w:p w14:paraId="343A5E90" w14:textId="0EF86451" w:rsidR="00CA1F0E" w:rsidRPr="00CA1F0E" w:rsidRDefault="008B5743" w:rsidP="00CA1F0E">
            <w:pPr>
              <w:pStyle w:val="Address"/>
            </w:pPr>
            <w:r>
              <w:t>Nutanix</w:t>
            </w:r>
          </w:p>
          <w:p w14:paraId="3E4A8132" w14:textId="65739CC6" w:rsidR="00CA1F0E" w:rsidRPr="00CA1F0E" w:rsidRDefault="008B5743" w:rsidP="00CA1F0E">
            <w:pPr>
              <w:pStyle w:val="Address"/>
            </w:pPr>
            <w:proofErr w:type="spellStart"/>
            <w:r>
              <w:t>Mannivilai</w:t>
            </w:r>
            <w:proofErr w:type="spellEnd"/>
            <w:r>
              <w:t xml:space="preserve">, </w:t>
            </w:r>
            <w:proofErr w:type="spellStart"/>
            <w:r>
              <w:t>Vazthoor</w:t>
            </w:r>
            <w:proofErr w:type="spellEnd"/>
            <w:r>
              <w:t>,</w:t>
            </w:r>
          </w:p>
          <w:p w14:paraId="4B4B2E8F" w14:textId="4BA0F8CF" w:rsidR="00CA1F0E" w:rsidRDefault="008B5743" w:rsidP="00CA1F0E">
            <w:pPr>
              <w:pStyle w:val="Address"/>
            </w:pPr>
            <w:r>
              <w:t>North Thagapattnam,629173.</w:t>
            </w:r>
          </w:p>
        </w:tc>
      </w:tr>
      <w:tr w:rsidR="00CA1F0E" w14:paraId="0D7C049C" w14:textId="77777777" w:rsidTr="00CA1F0E">
        <w:trPr>
          <w:trHeight w:val="2889"/>
        </w:trPr>
        <w:tc>
          <w:tcPr>
            <w:tcW w:w="4140" w:type="dxa"/>
            <w:vMerge/>
            <w:vAlign w:val="bottom"/>
          </w:tcPr>
          <w:p w14:paraId="7F1A550F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303E1B2F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2A50EB1C" w14:textId="6EF5F0A3" w:rsidR="00CA1F0E" w:rsidRPr="00754791" w:rsidRDefault="00754791" w:rsidP="00CA1F0E">
            <w:pPr>
              <w:rPr>
                <w:sz w:val="52"/>
                <w:szCs w:val="52"/>
              </w:rPr>
            </w:pPr>
            <w:r w:rsidRPr="00754791">
              <w:rPr>
                <w:sz w:val="52"/>
                <w:szCs w:val="52"/>
              </w:rPr>
              <w:t>SKILL DEVELOPER</w:t>
            </w:r>
          </w:p>
          <w:p w14:paraId="7D586BD5" w14:textId="40B58C1F" w:rsidR="00CA1F0E" w:rsidRPr="00754791" w:rsidRDefault="00754791" w:rsidP="00CA1F0E">
            <w:pPr>
              <w:rPr>
                <w:sz w:val="28"/>
                <w:szCs w:val="28"/>
              </w:rPr>
            </w:pPr>
            <w:r w:rsidRPr="00754791">
              <w:rPr>
                <w:sz w:val="28"/>
                <w:szCs w:val="28"/>
              </w:rPr>
              <w:t>*Machine Learning</w:t>
            </w:r>
          </w:p>
          <w:p w14:paraId="0FCD6718" w14:textId="512463A8" w:rsidR="00754791" w:rsidRPr="00754791" w:rsidRDefault="00754791" w:rsidP="00CA1F0E">
            <w:pPr>
              <w:rPr>
                <w:sz w:val="28"/>
                <w:szCs w:val="28"/>
              </w:rPr>
            </w:pPr>
            <w:r w:rsidRPr="00754791">
              <w:rPr>
                <w:sz w:val="28"/>
                <w:szCs w:val="28"/>
              </w:rPr>
              <w:t>*Deep Learning</w:t>
            </w:r>
          </w:p>
          <w:p w14:paraId="7C10001D" w14:textId="020E318B" w:rsidR="00754791" w:rsidRPr="00754791" w:rsidRDefault="00754791" w:rsidP="00CA1F0E">
            <w:pPr>
              <w:rPr>
                <w:sz w:val="28"/>
                <w:szCs w:val="28"/>
              </w:rPr>
            </w:pPr>
            <w:r w:rsidRPr="00754791">
              <w:rPr>
                <w:sz w:val="28"/>
                <w:szCs w:val="28"/>
              </w:rPr>
              <w:t>*Programming</w:t>
            </w:r>
          </w:p>
          <w:p w14:paraId="758F43CF" w14:textId="450789B8" w:rsidR="00754791" w:rsidRPr="00754791" w:rsidRDefault="00754791" w:rsidP="00CA1F0E">
            <w:pPr>
              <w:rPr>
                <w:sz w:val="28"/>
                <w:szCs w:val="28"/>
              </w:rPr>
            </w:pPr>
            <w:r w:rsidRPr="00754791">
              <w:rPr>
                <w:sz w:val="28"/>
                <w:szCs w:val="28"/>
              </w:rPr>
              <w:t>*Typing</w:t>
            </w:r>
          </w:p>
          <w:p w14:paraId="69A18C18" w14:textId="77777777" w:rsidR="00CA1F0E" w:rsidRDefault="00CA1F0E" w:rsidP="00CA1F0E"/>
          <w:p w14:paraId="75886AF4" w14:textId="3143EE50" w:rsidR="00CA1F0E" w:rsidRPr="00754791" w:rsidRDefault="00754791" w:rsidP="00754791">
            <w:pPr>
              <w:ind w:left="720" w:hanging="720"/>
              <w:rPr>
                <w:sz w:val="96"/>
                <w:szCs w:val="96"/>
              </w:rPr>
            </w:pPr>
            <w:r w:rsidRPr="00754791">
              <w:rPr>
                <w:sz w:val="96"/>
                <w:szCs w:val="96"/>
              </w:rPr>
              <w:t>Thank You</w:t>
            </w:r>
          </w:p>
        </w:tc>
      </w:tr>
      <w:tr w:rsidR="00CA1F0E" w14:paraId="689E15FD" w14:textId="77777777" w:rsidTr="00CA1F0E">
        <w:trPr>
          <w:trHeight w:val="864"/>
        </w:trPr>
        <w:tc>
          <w:tcPr>
            <w:tcW w:w="4140" w:type="dxa"/>
            <w:vAlign w:val="bottom"/>
          </w:tcPr>
          <w:p w14:paraId="69C992C9" w14:textId="0464E44D" w:rsidR="00CA1F0E" w:rsidRDefault="008B5743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22"/>
                <w:szCs w:val="24"/>
              </w:rPr>
            </w:pPr>
            <w:r>
              <w:t>VINISHA V</w:t>
            </w:r>
          </w:p>
          <w:p w14:paraId="7511191C" w14:textId="6845AE80" w:rsidR="00CA1F0E" w:rsidRPr="00CA1F0E" w:rsidRDefault="008B5743" w:rsidP="00CA1F0E">
            <w:pPr>
              <w:pStyle w:val="Subtitle"/>
            </w:pPr>
            <w:r>
              <w:rPr>
                <w:spacing w:val="0"/>
                <w:w w:val="100"/>
              </w:rPr>
              <w:t>Software Engineer</w:t>
            </w:r>
          </w:p>
        </w:tc>
        <w:tc>
          <w:tcPr>
            <w:tcW w:w="450" w:type="dxa"/>
            <w:vMerge/>
          </w:tcPr>
          <w:p w14:paraId="2BFD3D2F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2D211136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3EA7B39D" w14:textId="77777777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0AD80FB687F442A1962309BB291D981B"/>
              </w:placeholder>
              <w:temporary/>
              <w:showingPlcHdr/>
              <w15:appearance w15:val="hidden"/>
            </w:sdtPr>
            <w:sdtContent>
              <w:p w14:paraId="13BE6ECB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585761258924896B24372C03D3ADA6A"/>
              </w:placeholder>
              <w:temporary/>
              <w:showingPlcHdr/>
              <w15:appearance w15:val="hidden"/>
            </w:sdtPr>
            <w:sdtContent>
              <w:p w14:paraId="0BAD1A18" w14:textId="77777777"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0FE373B2" w14:textId="0E52F5FD" w:rsidR="00CA1F0E" w:rsidRDefault="008B5743" w:rsidP="00754791">
            <w:pPr>
              <w:pStyle w:val="ContactDetails"/>
            </w:pPr>
            <w:r>
              <w:t>6384664603</w:t>
            </w:r>
          </w:p>
          <w:sdt>
            <w:sdtPr>
              <w:id w:val="-240260293"/>
              <w:placeholder>
                <w:docPart w:val="A6960786E4074179AAF4CCC254CEDBE4"/>
              </w:placeholder>
              <w:temporary/>
              <w:showingPlcHdr/>
              <w15:appearance w15:val="hidden"/>
            </w:sdtPr>
            <w:sdtContent>
              <w:p w14:paraId="23DA34DB" w14:textId="77777777"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052A6A16" w14:textId="155C3B13" w:rsidR="00CA1F0E" w:rsidRPr="00A751B0" w:rsidRDefault="00754791" w:rsidP="00CA1F0E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v</w:t>
            </w:r>
            <w:r w:rsidR="008B5743">
              <w:rPr>
                <w:rStyle w:val="Hyperlink"/>
              </w:rPr>
              <w:t>vinisha483@gmail.com</w:t>
            </w:r>
          </w:p>
        </w:tc>
        <w:tc>
          <w:tcPr>
            <w:tcW w:w="450" w:type="dxa"/>
            <w:vMerge/>
          </w:tcPr>
          <w:p w14:paraId="47348E21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463D7469" w14:textId="77777777" w:rsidR="00CA1F0E" w:rsidRDefault="00CA1F0E" w:rsidP="00CA1F0E">
            <w:pPr>
              <w:pStyle w:val="Heading1"/>
            </w:pPr>
          </w:p>
        </w:tc>
      </w:tr>
    </w:tbl>
    <w:p w14:paraId="42A27536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7ADAB" w14:textId="77777777" w:rsidR="00C01F71" w:rsidRDefault="00C01F71" w:rsidP="00C51CF5">
      <w:r>
        <w:separator/>
      </w:r>
    </w:p>
  </w:endnote>
  <w:endnote w:type="continuationSeparator" w:id="0">
    <w:p w14:paraId="5553B559" w14:textId="77777777" w:rsidR="00C01F71" w:rsidRDefault="00C01F71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0BD66" w14:textId="77777777" w:rsidR="00C01F71" w:rsidRDefault="00C01F71" w:rsidP="00C51CF5">
      <w:r>
        <w:separator/>
      </w:r>
    </w:p>
  </w:footnote>
  <w:footnote w:type="continuationSeparator" w:id="0">
    <w:p w14:paraId="5E9FD88D" w14:textId="77777777" w:rsidR="00C01F71" w:rsidRDefault="00C01F71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208789">
    <w:abstractNumId w:val="0"/>
  </w:num>
  <w:num w:numId="2" w16cid:durableId="1442726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3"/>
    <w:rsid w:val="000521EF"/>
    <w:rsid w:val="000A545F"/>
    <w:rsid w:val="0010314C"/>
    <w:rsid w:val="00103BC9"/>
    <w:rsid w:val="00153B84"/>
    <w:rsid w:val="00196AAB"/>
    <w:rsid w:val="001B0B3D"/>
    <w:rsid w:val="00200EA5"/>
    <w:rsid w:val="002B1EB2"/>
    <w:rsid w:val="002B7391"/>
    <w:rsid w:val="00386F67"/>
    <w:rsid w:val="003B0DB8"/>
    <w:rsid w:val="00536817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754791"/>
    <w:rsid w:val="00776643"/>
    <w:rsid w:val="00797579"/>
    <w:rsid w:val="007A054C"/>
    <w:rsid w:val="00815AFB"/>
    <w:rsid w:val="00821CD0"/>
    <w:rsid w:val="00882E29"/>
    <w:rsid w:val="008B5743"/>
    <w:rsid w:val="008F290E"/>
    <w:rsid w:val="00937966"/>
    <w:rsid w:val="00964B9F"/>
    <w:rsid w:val="00973CC7"/>
    <w:rsid w:val="00A751B0"/>
    <w:rsid w:val="00AF4EA4"/>
    <w:rsid w:val="00B0669D"/>
    <w:rsid w:val="00B76C36"/>
    <w:rsid w:val="00B8591A"/>
    <w:rsid w:val="00B90CEF"/>
    <w:rsid w:val="00C01F71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A43E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%20-%201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D80FB687F442A1962309BB291D9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081C3-47E1-4C35-A030-CAA33C1BA924}"/>
      </w:docPartPr>
      <w:docPartBody>
        <w:p w:rsidR="00000000" w:rsidRDefault="00000000">
          <w:pPr>
            <w:pStyle w:val="0AD80FB687F442A1962309BB291D981B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C585761258924896B24372C03D3AD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9A9A5-8E04-4EEA-B324-5DA0EF794000}"/>
      </w:docPartPr>
      <w:docPartBody>
        <w:p w:rsidR="00000000" w:rsidRDefault="00000000">
          <w:pPr>
            <w:pStyle w:val="C585761258924896B24372C03D3ADA6A"/>
          </w:pPr>
          <w:r w:rsidRPr="004D3011">
            <w:t>PHONE:</w:t>
          </w:r>
        </w:p>
      </w:docPartBody>
    </w:docPart>
    <w:docPart>
      <w:docPartPr>
        <w:name w:val="A6960786E4074179AAF4CCC254CED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E13A0-2407-4922-B8E6-0C4574D7FF88}"/>
      </w:docPartPr>
      <w:docPartBody>
        <w:p w:rsidR="00000000" w:rsidRDefault="00000000">
          <w:pPr>
            <w:pStyle w:val="A6960786E4074179AAF4CCC254CEDBE4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0B"/>
    <w:rsid w:val="0061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DB9B71676447B183D618CF6B8B32EA">
    <w:name w:val="2DDB9B71676447B183D618CF6B8B32EA"/>
  </w:style>
  <w:style w:type="paragraph" w:customStyle="1" w:styleId="0FC5991E1403447495833BA00FC9C950">
    <w:name w:val="0FC5991E1403447495833BA00FC9C950"/>
  </w:style>
  <w:style w:type="paragraph" w:customStyle="1" w:styleId="98AA7D0EFA9D4117946572BC4B1DC78C">
    <w:name w:val="98AA7D0EFA9D4117946572BC4B1DC78C"/>
  </w:style>
  <w:style w:type="paragraph" w:customStyle="1" w:styleId="49FCE11DFFEB45CCBB487708733A349B">
    <w:name w:val="49FCE11DFFEB45CCBB487708733A349B"/>
  </w:style>
  <w:style w:type="paragraph" w:customStyle="1" w:styleId="4E6081DEB82149FCB17DB9655E72F0D4">
    <w:name w:val="4E6081DEB82149FCB17DB9655E72F0D4"/>
  </w:style>
  <w:style w:type="paragraph" w:customStyle="1" w:styleId="408700A4716241C0B410F316A06DD6EF">
    <w:name w:val="408700A4716241C0B410F316A06DD6EF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578606EBD360487CBAF97297C7022F60">
    <w:name w:val="578606EBD360487CBAF97297C7022F60"/>
  </w:style>
  <w:style w:type="paragraph" w:customStyle="1" w:styleId="DBB389E832FA4AA58A284F90A12465EE">
    <w:name w:val="DBB389E832FA4AA58A284F90A12465EE"/>
  </w:style>
  <w:style w:type="paragraph" w:customStyle="1" w:styleId="2BB8F0C56AEF48889C2DF26832D9FA5B">
    <w:name w:val="2BB8F0C56AEF48889C2DF26832D9FA5B"/>
  </w:style>
  <w:style w:type="paragraph" w:customStyle="1" w:styleId="10153DEFDBF9469FB558B8FBFEEE744B">
    <w:name w:val="10153DEFDBF9469FB558B8FBFEEE744B"/>
  </w:style>
  <w:style w:type="paragraph" w:customStyle="1" w:styleId="3ECF75CE7FAC43D78AE572E9D5E258A5">
    <w:name w:val="3ECF75CE7FAC43D78AE572E9D5E258A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0AD80FB687F442A1962309BB291D981B">
    <w:name w:val="0AD80FB687F442A1962309BB291D981B"/>
  </w:style>
  <w:style w:type="paragraph" w:customStyle="1" w:styleId="C585761258924896B24372C03D3ADA6A">
    <w:name w:val="C585761258924896B24372C03D3ADA6A"/>
  </w:style>
  <w:style w:type="paragraph" w:customStyle="1" w:styleId="8D0230349D854632923CCA03AA27D7E6">
    <w:name w:val="8D0230349D854632923CCA03AA27D7E6"/>
  </w:style>
  <w:style w:type="paragraph" w:customStyle="1" w:styleId="96F59C2286C0474FB9F58BE3EBDF703B">
    <w:name w:val="96F59C2286C0474FB9F58BE3EBDF703B"/>
  </w:style>
  <w:style w:type="paragraph" w:customStyle="1" w:styleId="E6FC0826134A47C48DC464945B538369">
    <w:name w:val="E6FC0826134A47C48DC464945B538369"/>
  </w:style>
  <w:style w:type="paragraph" w:customStyle="1" w:styleId="A6960786E4074179AAF4CCC254CEDBE4">
    <w:name w:val="A6960786E4074179AAF4CCC254CEDBE4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75D8FB7050D54A8E949EF155E93431C9">
    <w:name w:val="75D8FB7050D54A8E949EF155E9343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2023-10-27T05:56:00Z</dcterms:created>
  <dcterms:modified xsi:type="dcterms:W3CDTF">2023-10-27T05:56:00Z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